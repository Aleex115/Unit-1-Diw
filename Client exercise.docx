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54BC" w14:textId="697E386F" w:rsidR="00EC375F" w:rsidRDefault="00EC375F" w:rsidP="00EC375F"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54E9F82" wp14:editId="2A47E0FA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553325" cy="10685439"/>
            <wp:effectExtent l="0" t="0" r="0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5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A5380" w14:textId="563BDF27" w:rsidR="00EC375F" w:rsidRDefault="00EC375F" w:rsidP="00EC375F"/>
    <w:p w14:paraId="51ECC318" w14:textId="03054717" w:rsidR="00EC375F" w:rsidRDefault="00EC375F" w:rsidP="00EC375F"/>
    <w:p w14:paraId="7C84E8E3" w14:textId="11E73AC4" w:rsidR="00EC375F" w:rsidRDefault="00EC375F" w:rsidP="00EC375F"/>
    <w:p w14:paraId="6EC623C7" w14:textId="42577A6F" w:rsidR="00EC375F" w:rsidRDefault="00EC375F" w:rsidP="00EC375F"/>
    <w:p w14:paraId="3100D8F4" w14:textId="088FE04F" w:rsidR="00EC375F" w:rsidRDefault="00EC375F" w:rsidP="00EC375F"/>
    <w:p w14:paraId="129CFE1C" w14:textId="2BCD2F9F" w:rsidR="00EC375F" w:rsidRDefault="00EC375F" w:rsidP="00EC375F"/>
    <w:p w14:paraId="79A8AA1E" w14:textId="77777777" w:rsidR="00EC375F" w:rsidRDefault="00EC375F" w:rsidP="00EC375F"/>
    <w:p w14:paraId="46DE1261" w14:textId="77777777" w:rsidR="00EC375F" w:rsidRDefault="00EC375F" w:rsidP="00EC375F"/>
    <w:p w14:paraId="08D3FB88" w14:textId="77777777" w:rsidR="00EC375F" w:rsidRDefault="00EC375F" w:rsidP="00EC375F"/>
    <w:p w14:paraId="1099E16B" w14:textId="77777777" w:rsidR="00EC375F" w:rsidRDefault="00EC375F" w:rsidP="00EC375F"/>
    <w:p w14:paraId="15FF33FB" w14:textId="52A044DA" w:rsidR="00A80957" w:rsidRPr="003C496D" w:rsidRDefault="00D62B68" w:rsidP="00EC375F">
      <w:pPr>
        <w:pStyle w:val="Ttulo1"/>
        <w:rPr>
          <w:lang w:val="es-ES"/>
        </w:rPr>
      </w:pPr>
      <w:bookmarkStart w:id="0" w:name="_Toc178099777"/>
      <w:r w:rsidRPr="003C496D">
        <w:rPr>
          <w:lang w:val="es-ES"/>
        </w:rPr>
        <w:t xml:space="preserve">Client </w:t>
      </w:r>
      <w:proofErr w:type="spellStart"/>
      <w:r w:rsidRPr="003C496D">
        <w:rPr>
          <w:lang w:val="es-ES"/>
        </w:rPr>
        <w:t>exercise</w:t>
      </w:r>
      <w:bookmarkEnd w:id="0"/>
      <w:proofErr w:type="spellEnd"/>
    </w:p>
    <w:p w14:paraId="7A79D9C1" w14:textId="77777777" w:rsidR="00A80957" w:rsidRPr="00D62B68" w:rsidRDefault="00A80957" w:rsidP="009001A4">
      <w:pPr>
        <w:spacing w:line="360" w:lineRule="auto"/>
        <w:ind w:left="0"/>
        <w:rPr>
          <w:lang w:val="es-ES"/>
        </w:rPr>
      </w:pPr>
    </w:p>
    <w:p w14:paraId="2FA3BC72" w14:textId="77777777" w:rsidR="00A80957" w:rsidRPr="00D62B68" w:rsidRDefault="00A80957" w:rsidP="009001A4">
      <w:pPr>
        <w:spacing w:line="360" w:lineRule="auto"/>
        <w:rPr>
          <w:rFonts w:cs="Times New Roman"/>
          <w:szCs w:val="24"/>
          <w:lang w:val="es-ES"/>
        </w:rPr>
      </w:pPr>
      <w:proofErr w:type="spellStart"/>
      <w:r w:rsidRPr="00D62B68">
        <w:rPr>
          <w:rFonts w:cs="Times New Roman"/>
          <w:szCs w:val="24"/>
          <w:lang w:val="es-ES"/>
        </w:rPr>
        <w:t>By</w:t>
      </w:r>
      <w:proofErr w:type="spellEnd"/>
      <w:r w:rsidRPr="00D62B68">
        <w:rPr>
          <w:rFonts w:cs="Times New Roman"/>
          <w:szCs w:val="24"/>
          <w:lang w:val="es-ES"/>
        </w:rPr>
        <w:t xml:space="preserve"> Alejandro Pelazas Baena</w:t>
      </w:r>
    </w:p>
    <w:p w14:paraId="37813AA8" w14:textId="77777777" w:rsidR="005944F0" w:rsidRPr="00D62B68" w:rsidRDefault="00A80957" w:rsidP="009001A4">
      <w:pPr>
        <w:spacing w:line="360" w:lineRule="auto"/>
        <w:rPr>
          <w:rFonts w:cs="Times New Roman"/>
          <w:szCs w:val="24"/>
          <w:u w:val="single"/>
          <w:lang w:val="es-ES"/>
        </w:rPr>
      </w:pPr>
      <w:r w:rsidRPr="00D62B68">
        <w:rPr>
          <w:rFonts w:cs="Times New Roman"/>
          <w:szCs w:val="24"/>
          <w:lang w:val="es-ES"/>
        </w:rPr>
        <w:br w:type="page"/>
      </w:r>
    </w:p>
    <w:p w14:paraId="73B3FF51" w14:textId="77777777" w:rsidR="004D2B3F" w:rsidRPr="00D62B68" w:rsidRDefault="004D2B3F" w:rsidP="009001A4">
      <w:pPr>
        <w:pStyle w:val="Ttulo2"/>
        <w:spacing w:line="360" w:lineRule="auto"/>
        <w:rPr>
          <w:lang w:val="es-ES"/>
        </w:rPr>
      </w:pPr>
      <w:bookmarkStart w:id="1" w:name="_Toc178099778"/>
      <w:proofErr w:type="spellStart"/>
      <w:r w:rsidRPr="00D62B68">
        <w:rPr>
          <w:lang w:val="es-ES"/>
        </w:rPr>
        <w:lastRenderedPageBreak/>
        <w:t>Index</w:t>
      </w:r>
      <w:bookmarkEnd w:id="1"/>
      <w:proofErr w:type="spellEnd"/>
    </w:p>
    <w:p w14:paraId="5B56C0C8" w14:textId="77777777" w:rsidR="004D2B3F" w:rsidRPr="00D62B68" w:rsidRDefault="004D2B3F" w:rsidP="009001A4">
      <w:pPr>
        <w:spacing w:line="360" w:lineRule="auto"/>
        <w:rPr>
          <w:lang w:val="es-ES"/>
        </w:rPr>
      </w:pPr>
    </w:p>
    <w:p w14:paraId="2A2EAA53" w14:textId="77777777" w:rsidR="004D2B3F" w:rsidRPr="00D62B68" w:rsidRDefault="004D2B3F" w:rsidP="009001A4">
      <w:pPr>
        <w:spacing w:line="360" w:lineRule="auto"/>
        <w:rPr>
          <w:lang w:val="es-ES"/>
        </w:rPr>
      </w:pPr>
    </w:p>
    <w:p w14:paraId="5B48FAAE" w14:textId="77777777" w:rsidR="004D2B3F" w:rsidRPr="00D62B68" w:rsidRDefault="004D2B3F" w:rsidP="009001A4">
      <w:pPr>
        <w:spacing w:line="360" w:lineRule="auto"/>
        <w:rPr>
          <w:lang w:val="es-ES"/>
        </w:rPr>
      </w:pPr>
    </w:p>
    <w:p w14:paraId="19C5DED2" w14:textId="77777777" w:rsidR="004D2B3F" w:rsidRPr="00D62B68" w:rsidRDefault="004D2B3F" w:rsidP="009001A4">
      <w:pPr>
        <w:spacing w:line="360" w:lineRule="auto"/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 w:eastAsia="en-US"/>
        </w:rPr>
        <w:id w:val="202181195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5701F08F" w14:textId="77777777" w:rsidR="004D2B3F" w:rsidRDefault="004D2B3F" w:rsidP="009001A4">
          <w:pPr>
            <w:pStyle w:val="TtuloTDC"/>
            <w:spacing w:line="360" w:lineRule="auto"/>
          </w:pPr>
        </w:p>
        <w:p w14:paraId="416B6580" w14:textId="5F96576D" w:rsidR="00880A09" w:rsidRDefault="004D2B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9777" w:history="1">
            <w:r w:rsidR="00880A09" w:rsidRPr="00702C51">
              <w:rPr>
                <w:rStyle w:val="Hipervnculo"/>
                <w:noProof/>
              </w:rPr>
              <w:t>Client exercise</w:t>
            </w:r>
            <w:r w:rsidR="00880A09">
              <w:rPr>
                <w:noProof/>
                <w:webHidden/>
              </w:rPr>
              <w:tab/>
            </w:r>
            <w:r w:rsidR="00880A09">
              <w:rPr>
                <w:noProof/>
                <w:webHidden/>
              </w:rPr>
              <w:fldChar w:fldCharType="begin"/>
            </w:r>
            <w:r w:rsidR="00880A09">
              <w:rPr>
                <w:noProof/>
                <w:webHidden/>
              </w:rPr>
              <w:instrText xml:space="preserve"> PAGEREF _Toc178099777 \h </w:instrText>
            </w:r>
            <w:r w:rsidR="00880A09">
              <w:rPr>
                <w:noProof/>
                <w:webHidden/>
              </w:rPr>
            </w:r>
            <w:r w:rsidR="00880A09">
              <w:rPr>
                <w:noProof/>
                <w:webHidden/>
              </w:rPr>
              <w:fldChar w:fldCharType="separate"/>
            </w:r>
            <w:r w:rsidR="00880A09">
              <w:rPr>
                <w:noProof/>
                <w:webHidden/>
              </w:rPr>
              <w:t>1</w:t>
            </w:r>
            <w:r w:rsidR="00880A09">
              <w:rPr>
                <w:noProof/>
                <w:webHidden/>
              </w:rPr>
              <w:fldChar w:fldCharType="end"/>
            </w:r>
          </w:hyperlink>
        </w:p>
        <w:p w14:paraId="5021B451" w14:textId="41232641" w:rsidR="00880A09" w:rsidRDefault="00A36B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8099778" w:history="1">
            <w:r w:rsidR="00880A09" w:rsidRPr="00702C51">
              <w:rPr>
                <w:rStyle w:val="Hipervnculo"/>
                <w:noProof/>
                <w:lang w:val="es-ES"/>
              </w:rPr>
              <w:t>Index</w:t>
            </w:r>
            <w:r w:rsidR="00880A09">
              <w:rPr>
                <w:noProof/>
                <w:webHidden/>
              </w:rPr>
              <w:tab/>
            </w:r>
            <w:r w:rsidR="00880A09">
              <w:rPr>
                <w:noProof/>
                <w:webHidden/>
              </w:rPr>
              <w:fldChar w:fldCharType="begin"/>
            </w:r>
            <w:r w:rsidR="00880A09">
              <w:rPr>
                <w:noProof/>
                <w:webHidden/>
              </w:rPr>
              <w:instrText xml:space="preserve"> PAGEREF _Toc178099778 \h </w:instrText>
            </w:r>
            <w:r w:rsidR="00880A09">
              <w:rPr>
                <w:noProof/>
                <w:webHidden/>
              </w:rPr>
            </w:r>
            <w:r w:rsidR="00880A09">
              <w:rPr>
                <w:noProof/>
                <w:webHidden/>
              </w:rPr>
              <w:fldChar w:fldCharType="separate"/>
            </w:r>
            <w:r w:rsidR="00880A09">
              <w:rPr>
                <w:noProof/>
                <w:webHidden/>
              </w:rPr>
              <w:t>2</w:t>
            </w:r>
            <w:r w:rsidR="00880A09">
              <w:rPr>
                <w:noProof/>
                <w:webHidden/>
              </w:rPr>
              <w:fldChar w:fldCharType="end"/>
            </w:r>
          </w:hyperlink>
        </w:p>
        <w:p w14:paraId="380F78F1" w14:textId="61C1A9B6" w:rsidR="00880A09" w:rsidRDefault="00A36BE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8099779" w:history="1">
            <w:r w:rsidR="00880A09" w:rsidRPr="00702C51">
              <w:rPr>
                <w:rStyle w:val="Hipervnculo"/>
                <w:noProof/>
              </w:rPr>
              <w:t>Interview with the client</w:t>
            </w:r>
            <w:r w:rsidR="00880A09">
              <w:rPr>
                <w:noProof/>
                <w:webHidden/>
              </w:rPr>
              <w:tab/>
            </w:r>
            <w:r w:rsidR="00880A09">
              <w:rPr>
                <w:noProof/>
                <w:webHidden/>
              </w:rPr>
              <w:fldChar w:fldCharType="begin"/>
            </w:r>
            <w:r w:rsidR="00880A09">
              <w:rPr>
                <w:noProof/>
                <w:webHidden/>
              </w:rPr>
              <w:instrText xml:space="preserve"> PAGEREF _Toc178099779 \h </w:instrText>
            </w:r>
            <w:r w:rsidR="00880A09">
              <w:rPr>
                <w:noProof/>
                <w:webHidden/>
              </w:rPr>
            </w:r>
            <w:r w:rsidR="00880A09">
              <w:rPr>
                <w:noProof/>
                <w:webHidden/>
              </w:rPr>
              <w:fldChar w:fldCharType="separate"/>
            </w:r>
            <w:r w:rsidR="00880A09">
              <w:rPr>
                <w:noProof/>
                <w:webHidden/>
              </w:rPr>
              <w:t>3</w:t>
            </w:r>
            <w:r w:rsidR="00880A09">
              <w:rPr>
                <w:noProof/>
                <w:webHidden/>
              </w:rPr>
              <w:fldChar w:fldCharType="end"/>
            </w:r>
          </w:hyperlink>
        </w:p>
        <w:p w14:paraId="449F9682" w14:textId="6F79BBFA" w:rsidR="00880A09" w:rsidRDefault="00A36BE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8099780" w:history="1">
            <w:r w:rsidR="00880A09" w:rsidRPr="00702C51">
              <w:rPr>
                <w:rStyle w:val="Hipervnculo"/>
                <w:noProof/>
              </w:rPr>
              <w:t>Questions</w:t>
            </w:r>
            <w:r w:rsidR="00880A09">
              <w:rPr>
                <w:noProof/>
                <w:webHidden/>
              </w:rPr>
              <w:tab/>
            </w:r>
            <w:r w:rsidR="00880A09">
              <w:rPr>
                <w:noProof/>
                <w:webHidden/>
              </w:rPr>
              <w:fldChar w:fldCharType="begin"/>
            </w:r>
            <w:r w:rsidR="00880A09">
              <w:rPr>
                <w:noProof/>
                <w:webHidden/>
              </w:rPr>
              <w:instrText xml:space="preserve"> PAGEREF _Toc178099780 \h </w:instrText>
            </w:r>
            <w:r w:rsidR="00880A09">
              <w:rPr>
                <w:noProof/>
                <w:webHidden/>
              </w:rPr>
            </w:r>
            <w:r w:rsidR="00880A09">
              <w:rPr>
                <w:noProof/>
                <w:webHidden/>
              </w:rPr>
              <w:fldChar w:fldCharType="separate"/>
            </w:r>
            <w:r w:rsidR="00880A09">
              <w:rPr>
                <w:noProof/>
                <w:webHidden/>
              </w:rPr>
              <w:t>3</w:t>
            </w:r>
            <w:r w:rsidR="00880A09">
              <w:rPr>
                <w:noProof/>
                <w:webHidden/>
              </w:rPr>
              <w:fldChar w:fldCharType="end"/>
            </w:r>
          </w:hyperlink>
        </w:p>
        <w:p w14:paraId="4D9883E8" w14:textId="395DD4B7" w:rsidR="004D2B3F" w:rsidRDefault="004D2B3F" w:rsidP="009001A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F092F59" w14:textId="77777777" w:rsidR="00A80957" w:rsidRDefault="004D2B3F" w:rsidP="009001A4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E6A61E4" w14:textId="0B614563" w:rsidR="004D2B3F" w:rsidRDefault="00D62B68" w:rsidP="00D62B68">
      <w:pPr>
        <w:pStyle w:val="Ttulo2"/>
      </w:pPr>
      <w:bookmarkStart w:id="2" w:name="_Toc178099779"/>
      <w:r>
        <w:lastRenderedPageBreak/>
        <w:t>Interview with the client</w:t>
      </w:r>
      <w:bookmarkEnd w:id="2"/>
      <w:r>
        <w:t xml:space="preserve"> </w:t>
      </w:r>
    </w:p>
    <w:p w14:paraId="2DAFA575" w14:textId="42A521B5" w:rsidR="00D62B68" w:rsidRDefault="00D62B68" w:rsidP="00D62B68"/>
    <w:p w14:paraId="540AFBFD" w14:textId="7F8D9341" w:rsidR="00D62B68" w:rsidRDefault="00D62B68" w:rsidP="00D62B68">
      <w:r>
        <w:t xml:space="preserve">First of all, we need to ask the client if he already have a website and he needs to update it or to </w:t>
      </w:r>
      <w:r w:rsidR="0053422B">
        <w:t>create,</w:t>
      </w:r>
      <w:r>
        <w:t xml:space="preserve"> for this example the client doesn’t have one</w:t>
      </w:r>
    </w:p>
    <w:p w14:paraId="350C7B32" w14:textId="77777777" w:rsidR="0053422B" w:rsidRDefault="0053422B" w:rsidP="00D62B68"/>
    <w:p w14:paraId="03E9E494" w14:textId="7F9CDF52" w:rsidR="00D62B68" w:rsidRDefault="0053422B" w:rsidP="00D62B68">
      <w:pPr>
        <w:pStyle w:val="Ttulo3"/>
      </w:pPr>
      <w:bookmarkStart w:id="3" w:name="_Toc178099780"/>
      <w:r>
        <w:t>Questions</w:t>
      </w:r>
      <w:bookmarkEnd w:id="3"/>
      <w:r>
        <w:t xml:space="preserve"> </w:t>
      </w:r>
    </w:p>
    <w:p w14:paraId="4030365D" w14:textId="77777777" w:rsidR="0053422B" w:rsidRPr="0053422B" w:rsidRDefault="0053422B" w:rsidP="0053422B"/>
    <w:p w14:paraId="68D1DCA5" w14:textId="733F17D4" w:rsidR="0053422B" w:rsidRPr="0053422B" w:rsidRDefault="0053422B" w:rsidP="0053422B">
      <w:pPr>
        <w:pStyle w:val="Prrafodelista"/>
        <w:numPr>
          <w:ilvl w:val="0"/>
          <w:numId w:val="2"/>
        </w:numPr>
      </w:pPr>
      <w:r w:rsidRPr="0053422B">
        <w:t>What does your business do?</w:t>
      </w:r>
    </w:p>
    <w:p w14:paraId="7AD8AC15" w14:textId="24030AFB" w:rsidR="009001A4" w:rsidRDefault="0053422B" w:rsidP="0053422B">
      <w:pPr>
        <w:spacing w:line="360" w:lineRule="auto"/>
        <w:rPr>
          <w:noProof/>
        </w:rPr>
      </w:pPr>
      <w:r w:rsidRPr="0053422B">
        <w:rPr>
          <w:noProof/>
        </w:rPr>
        <w:t xml:space="preserve">Will be a </w:t>
      </w:r>
      <w:r w:rsidR="003C496D">
        <w:rPr>
          <w:noProof/>
        </w:rPr>
        <w:t>rallycross track</w:t>
      </w:r>
    </w:p>
    <w:p w14:paraId="79E58D4D" w14:textId="7F83AF8E" w:rsidR="00880A09" w:rsidRDefault="00880A09" w:rsidP="00880A09">
      <w:pPr>
        <w:pStyle w:val="Prrafodelista"/>
        <w:numPr>
          <w:ilvl w:val="0"/>
          <w:numId w:val="2"/>
        </w:numPr>
        <w:spacing w:line="360" w:lineRule="auto"/>
        <w:rPr>
          <w:noProof/>
        </w:rPr>
      </w:pPr>
      <w:r>
        <w:rPr>
          <w:noProof/>
        </w:rPr>
        <w:t>What’s the ideal timeline?</w:t>
      </w:r>
    </w:p>
    <w:p w14:paraId="79F2C98D" w14:textId="33ABB714" w:rsidR="00880A09" w:rsidRDefault="00880A09" w:rsidP="00880A09">
      <w:pPr>
        <w:spacing w:line="360" w:lineRule="auto"/>
        <w:rPr>
          <w:noProof/>
        </w:rPr>
      </w:pPr>
      <w:r>
        <w:rPr>
          <w:noProof/>
        </w:rPr>
        <w:t>We are still building the field but in 3 months we</w:t>
      </w:r>
      <w:r w:rsidR="00986AA9">
        <w:rPr>
          <w:noProof/>
        </w:rPr>
        <w:t xml:space="preserve"> will</w:t>
      </w:r>
      <w:r>
        <w:rPr>
          <w:noProof/>
        </w:rPr>
        <w:t xml:space="preserve"> already have finished , we want the web site near that </w:t>
      </w:r>
      <w:r w:rsidR="00986AA9">
        <w:rPr>
          <w:noProof/>
        </w:rPr>
        <w:t>dates</w:t>
      </w:r>
    </w:p>
    <w:p w14:paraId="5EB2C281" w14:textId="5108C69C" w:rsidR="0053422B" w:rsidRDefault="0053422B" w:rsidP="0053422B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53422B">
        <w:rPr>
          <w:rFonts w:cs="Times New Roman"/>
          <w:szCs w:val="24"/>
        </w:rPr>
        <w:t>What makes your company stand out?</w:t>
      </w:r>
    </w:p>
    <w:p w14:paraId="58B82F07" w14:textId="29F66E2F" w:rsidR="0053422B" w:rsidRDefault="0053422B" w:rsidP="0053422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 are no rallies </w:t>
      </w:r>
      <w:proofErr w:type="gramStart"/>
      <w:r>
        <w:rPr>
          <w:rFonts w:cs="Times New Roman"/>
          <w:szCs w:val="24"/>
        </w:rPr>
        <w:t>circuits  near</w:t>
      </w:r>
      <w:proofErr w:type="gramEnd"/>
      <w:r>
        <w:rPr>
          <w:rFonts w:cs="Times New Roman"/>
          <w:szCs w:val="24"/>
        </w:rPr>
        <w:t xml:space="preserve"> but a lot of young people</w:t>
      </w:r>
    </w:p>
    <w:p w14:paraId="402AD829" w14:textId="454FCB6D" w:rsidR="0053422B" w:rsidRDefault="0053422B" w:rsidP="0053422B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53422B">
        <w:rPr>
          <w:rFonts w:cs="Times New Roman"/>
          <w:szCs w:val="24"/>
        </w:rPr>
        <w:t>Who are your competitors?</w:t>
      </w:r>
    </w:p>
    <w:p w14:paraId="213BE67F" w14:textId="0E29ED6D" w:rsidR="0053422B" w:rsidRDefault="0053422B" w:rsidP="0053422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one </w:t>
      </w:r>
    </w:p>
    <w:p w14:paraId="79861FF9" w14:textId="49D2702E" w:rsidR="00B27D7A" w:rsidRDefault="00B27D7A" w:rsidP="00B27D7A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B27D7A">
        <w:rPr>
          <w:rFonts w:cs="Times New Roman"/>
          <w:szCs w:val="24"/>
        </w:rPr>
        <w:t>Who is your ideal customer?</w:t>
      </w:r>
    </w:p>
    <w:p w14:paraId="29266436" w14:textId="7B371BC2" w:rsidR="00B27D7A" w:rsidRDefault="003C496D" w:rsidP="00B27D7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People with driving license that want to race and have fun</w:t>
      </w:r>
    </w:p>
    <w:p w14:paraId="1EE37126" w14:textId="301BC745" w:rsidR="00EC375F" w:rsidRDefault="00EC375F" w:rsidP="00EC375F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EC375F">
        <w:rPr>
          <w:rFonts w:cs="Times New Roman"/>
          <w:szCs w:val="24"/>
        </w:rPr>
        <w:t>What is the main goal behind building the website?</w:t>
      </w:r>
    </w:p>
    <w:p w14:paraId="34B86D38" w14:textId="38316E00" w:rsidR="00EC375F" w:rsidRDefault="00EC375F" w:rsidP="00EC375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it’s a new business we need to promote it and also in the web you can reserve the field </w:t>
      </w:r>
    </w:p>
    <w:p w14:paraId="5B55C5F2" w14:textId="579935BF" w:rsidR="00EC375F" w:rsidRDefault="00EC375F" w:rsidP="00EC375F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EC375F">
        <w:rPr>
          <w:rFonts w:cs="Times New Roman"/>
          <w:szCs w:val="24"/>
        </w:rPr>
        <w:t>What features must your website include?</w:t>
      </w:r>
    </w:p>
    <w:p w14:paraId="2BAFD14E" w14:textId="18FE5CC9" w:rsidR="00EC375F" w:rsidRDefault="00EC375F" w:rsidP="00EC375F">
      <w:pPr>
        <w:pStyle w:val="Prrafodelista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Payment system</w:t>
      </w:r>
    </w:p>
    <w:p w14:paraId="713A46E2" w14:textId="2347F8B5" w:rsidR="00EC375F" w:rsidRDefault="00EC375F" w:rsidP="00EC375F">
      <w:pPr>
        <w:pStyle w:val="Prrafodelista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EC375F">
        <w:rPr>
          <w:rFonts w:cs="Times New Roman"/>
          <w:szCs w:val="24"/>
        </w:rPr>
        <w:t>Reservation System</w:t>
      </w:r>
      <w:r>
        <w:rPr>
          <w:rFonts w:cs="Times New Roman"/>
          <w:szCs w:val="24"/>
        </w:rPr>
        <w:t xml:space="preserve"> with a calendar that show the available days</w:t>
      </w:r>
    </w:p>
    <w:p w14:paraId="602858C4" w14:textId="2587CBE6" w:rsidR="00EC375F" w:rsidRDefault="00EC375F" w:rsidP="00EC375F">
      <w:pPr>
        <w:pStyle w:val="Prrafodelista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Sale of insurance for the rally cars</w:t>
      </w:r>
    </w:p>
    <w:p w14:paraId="65A5F079" w14:textId="733DDF44" w:rsidR="00EC375F" w:rsidRDefault="00EC375F" w:rsidP="00EC375F">
      <w:pPr>
        <w:pStyle w:val="Prrafodelista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Rent of vehicles and equipment for rally</w:t>
      </w:r>
    </w:p>
    <w:p w14:paraId="27AB19C2" w14:textId="2AB7C96E" w:rsidR="00EC375F" w:rsidRDefault="00EC375F" w:rsidP="00EC375F">
      <w:pPr>
        <w:pStyle w:val="Prrafodelista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Information about the duration and the prize</w:t>
      </w:r>
    </w:p>
    <w:p w14:paraId="67B75554" w14:textId="7F516595" w:rsidR="00880A09" w:rsidRDefault="00880A09" w:rsidP="00880A09">
      <w:pPr>
        <w:pStyle w:val="Prrafodelista"/>
        <w:spacing w:line="360" w:lineRule="auto"/>
        <w:ind w:left="2138"/>
        <w:rPr>
          <w:rFonts w:cs="Times New Roman"/>
          <w:szCs w:val="24"/>
        </w:rPr>
      </w:pPr>
    </w:p>
    <w:p w14:paraId="70B2FECF" w14:textId="1378C99D" w:rsidR="00880A09" w:rsidRDefault="00880A09" w:rsidP="00880A09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880A09">
        <w:rPr>
          <w:rFonts w:cs="Times New Roman"/>
          <w:szCs w:val="24"/>
        </w:rPr>
        <w:t>What are your favorite websites and why?</w:t>
      </w:r>
    </w:p>
    <w:p w14:paraId="1BDB4EB9" w14:textId="392F208C" w:rsidR="00880A09" w:rsidRPr="00880A09" w:rsidRDefault="00A36BE3" w:rsidP="00880A09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Cs w:val="24"/>
          <w:lang w:val="es-ES"/>
        </w:rPr>
      </w:pPr>
      <w:hyperlink r:id="rId9" w:history="1">
        <w:r w:rsidR="00880A09" w:rsidRPr="00880A09">
          <w:rPr>
            <w:rStyle w:val="Hipervnculo"/>
            <w:lang w:val="es-ES"/>
          </w:rPr>
          <w:t>Disney+ | Originales exclusivos, películas de éxito y series (disneyplus.com)</w:t>
        </w:r>
      </w:hyperlink>
    </w:p>
    <w:p w14:paraId="60007226" w14:textId="2C3B9F3A" w:rsidR="00880A09" w:rsidRPr="00880A09" w:rsidRDefault="00A36BE3" w:rsidP="00880A09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hyperlink r:id="rId10" w:history="1">
        <w:r w:rsidR="00880A09">
          <w:rPr>
            <w:rStyle w:val="Hipervnculo"/>
          </w:rPr>
          <w:t>Nike. Just Do It. Nike ES</w:t>
        </w:r>
      </w:hyperlink>
    </w:p>
    <w:p w14:paraId="0658412D" w14:textId="27057EEF" w:rsidR="00880A09" w:rsidRPr="00880A09" w:rsidRDefault="00A36BE3" w:rsidP="00880A09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hyperlink r:id="rId11" w:history="1">
        <w:r w:rsidR="00880A09">
          <w:rPr>
            <w:rStyle w:val="Hipervnculo"/>
          </w:rPr>
          <w:t>React</w:t>
        </w:r>
      </w:hyperlink>
    </w:p>
    <w:p w14:paraId="18E35D69" w14:textId="04A29459" w:rsidR="00880A09" w:rsidRPr="00880A09" w:rsidRDefault="00A36BE3" w:rsidP="00880A09">
      <w:pPr>
        <w:pStyle w:val="Prrafodelista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hyperlink r:id="rId12" w:history="1">
        <w:r w:rsidR="00880A09">
          <w:rPr>
            <w:rStyle w:val="Hipervnculo"/>
          </w:rPr>
          <w:t>iPhone - Apple</w:t>
        </w:r>
      </w:hyperlink>
    </w:p>
    <w:p w14:paraId="6C21BBAC" w14:textId="73245888" w:rsidR="00880A09" w:rsidRDefault="00880A09" w:rsidP="00880A09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880A09">
        <w:rPr>
          <w:rFonts w:cs="Times New Roman"/>
          <w:szCs w:val="24"/>
        </w:rPr>
        <w:t>Do you have an existing website, and what do you like and dislike about it?</w:t>
      </w:r>
    </w:p>
    <w:p w14:paraId="54655E67" w14:textId="18A9F9F1" w:rsidR="00880A09" w:rsidRDefault="00880A09" w:rsidP="00880A0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</w:t>
      </w:r>
    </w:p>
    <w:p w14:paraId="4BE65636" w14:textId="6BD30903" w:rsidR="00880A09" w:rsidRDefault="00880A09" w:rsidP="00880A09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880A09">
        <w:rPr>
          <w:rFonts w:cs="Times New Roman"/>
          <w:szCs w:val="24"/>
        </w:rPr>
        <w:t>Are you active on social media?</w:t>
      </w:r>
    </w:p>
    <w:p w14:paraId="1A0D99F3" w14:textId="00C3C387" w:rsidR="00880A09" w:rsidRDefault="00880A09" w:rsidP="00880A0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 but we are creating an </w:t>
      </w:r>
      <w:proofErr w:type="spellStart"/>
      <w:r>
        <w:rPr>
          <w:rFonts w:cs="Times New Roman"/>
          <w:szCs w:val="24"/>
        </w:rPr>
        <w:t>instragram</w:t>
      </w:r>
      <w:proofErr w:type="spellEnd"/>
      <w:r>
        <w:rPr>
          <w:rFonts w:cs="Times New Roman"/>
          <w:szCs w:val="24"/>
        </w:rPr>
        <w:t xml:space="preserve"> and tik </w:t>
      </w:r>
      <w:proofErr w:type="spellStart"/>
      <w:r>
        <w:rPr>
          <w:rFonts w:cs="Times New Roman"/>
          <w:szCs w:val="24"/>
        </w:rPr>
        <w:t>tok</w:t>
      </w:r>
      <w:proofErr w:type="spellEnd"/>
      <w:r>
        <w:rPr>
          <w:rFonts w:cs="Times New Roman"/>
          <w:szCs w:val="24"/>
        </w:rPr>
        <w:t xml:space="preserve"> account for when the web is finish</w:t>
      </w:r>
    </w:p>
    <w:p w14:paraId="7130B961" w14:textId="3ED770EC" w:rsidR="00880A09" w:rsidRDefault="00880A09" w:rsidP="00880A09">
      <w:pPr>
        <w:pStyle w:val="Prrafodelista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 w:rsidRPr="00880A09">
        <w:rPr>
          <w:rFonts w:cs="Times New Roman"/>
          <w:szCs w:val="24"/>
        </w:rPr>
        <w:t>Do you have a style guide or any existing images?</w:t>
      </w:r>
    </w:p>
    <w:p w14:paraId="6A13F582" w14:textId="58F84276" w:rsidR="00880A09" w:rsidRPr="00880A09" w:rsidRDefault="00880A09" w:rsidP="00880A0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don’t have any style but I want it to have the colors of the </w:t>
      </w:r>
      <w:proofErr w:type="spellStart"/>
      <w:r>
        <w:rPr>
          <w:rFonts w:cs="Times New Roman"/>
          <w:szCs w:val="24"/>
        </w:rPr>
        <w:t>wrc</w:t>
      </w:r>
      <w:proofErr w:type="spellEnd"/>
      <w:r>
        <w:rPr>
          <w:rFonts w:cs="Times New Roman"/>
          <w:szCs w:val="24"/>
        </w:rPr>
        <w:t xml:space="preserve"> web to make it similar.</w:t>
      </w:r>
    </w:p>
    <w:sectPr w:rsidR="00880A09" w:rsidRPr="00880A0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EC29" w14:textId="77777777" w:rsidR="00A36BE3" w:rsidRDefault="00A36BE3" w:rsidP="00A80957">
      <w:pPr>
        <w:spacing w:after="0"/>
      </w:pPr>
      <w:r>
        <w:separator/>
      </w:r>
    </w:p>
  </w:endnote>
  <w:endnote w:type="continuationSeparator" w:id="0">
    <w:p w14:paraId="6BE7D549" w14:textId="77777777" w:rsidR="00A36BE3" w:rsidRDefault="00A36BE3" w:rsidP="00A809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3A74" w14:textId="77777777" w:rsidR="00A80957" w:rsidRDefault="00A80957">
    <w:pPr>
      <w:pStyle w:val="Piedepgina"/>
      <w:jc w:val="center"/>
      <w:rPr>
        <w:caps/>
        <w:color w:val="DF2E28" w:themeColor="accent1"/>
      </w:rPr>
    </w:pPr>
    <w:r>
      <w:rPr>
        <w:caps/>
        <w:color w:val="DF2E28" w:themeColor="accent1"/>
      </w:rPr>
      <w:fldChar w:fldCharType="begin"/>
    </w:r>
    <w:r>
      <w:rPr>
        <w:caps/>
        <w:color w:val="DF2E28" w:themeColor="accent1"/>
      </w:rPr>
      <w:instrText>PAGE   \* MERGEFORMAT</w:instrText>
    </w:r>
    <w:r>
      <w:rPr>
        <w:caps/>
        <w:color w:val="DF2E28" w:themeColor="accent1"/>
      </w:rPr>
      <w:fldChar w:fldCharType="separate"/>
    </w:r>
    <w:r>
      <w:rPr>
        <w:caps/>
        <w:color w:val="DF2E28" w:themeColor="accent1"/>
        <w:lang w:val="es-ES"/>
      </w:rPr>
      <w:t>2</w:t>
    </w:r>
    <w:r>
      <w:rPr>
        <w:caps/>
        <w:color w:val="DF2E28" w:themeColor="accent1"/>
      </w:rPr>
      <w:fldChar w:fldCharType="end"/>
    </w:r>
  </w:p>
  <w:p w14:paraId="22832C44" w14:textId="77777777" w:rsidR="00A80957" w:rsidRDefault="00A809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B36D" w14:textId="77777777" w:rsidR="00A36BE3" w:rsidRDefault="00A36BE3" w:rsidP="00A80957">
      <w:pPr>
        <w:spacing w:after="0"/>
      </w:pPr>
      <w:r>
        <w:separator/>
      </w:r>
    </w:p>
  </w:footnote>
  <w:footnote w:type="continuationSeparator" w:id="0">
    <w:p w14:paraId="2104CC89" w14:textId="77777777" w:rsidR="00A36BE3" w:rsidRDefault="00A36BE3" w:rsidP="00A809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5DA8"/>
    <w:multiLevelType w:val="hybridMultilevel"/>
    <w:tmpl w:val="A42E152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56096CD6"/>
    <w:multiLevelType w:val="hybridMultilevel"/>
    <w:tmpl w:val="ECD2EC14"/>
    <w:lvl w:ilvl="0" w:tplc="0C0A000F">
      <w:start w:val="1"/>
      <w:numFmt w:val="decimal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718727C7"/>
    <w:multiLevelType w:val="hybridMultilevel"/>
    <w:tmpl w:val="FC3E6DA4"/>
    <w:lvl w:ilvl="0" w:tplc="A0C29CD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7EB53569"/>
    <w:multiLevelType w:val="hybridMultilevel"/>
    <w:tmpl w:val="6F7C54F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68"/>
    <w:rsid w:val="00252E16"/>
    <w:rsid w:val="003C496D"/>
    <w:rsid w:val="0047222E"/>
    <w:rsid w:val="004D2B3F"/>
    <w:rsid w:val="0053422B"/>
    <w:rsid w:val="005944F0"/>
    <w:rsid w:val="008114FF"/>
    <w:rsid w:val="00880A09"/>
    <w:rsid w:val="009001A4"/>
    <w:rsid w:val="0097341A"/>
    <w:rsid w:val="00986AA9"/>
    <w:rsid w:val="00A36BE3"/>
    <w:rsid w:val="00A80957"/>
    <w:rsid w:val="00AE6537"/>
    <w:rsid w:val="00B27D7A"/>
    <w:rsid w:val="00C60D9E"/>
    <w:rsid w:val="00CC061B"/>
    <w:rsid w:val="00CF5828"/>
    <w:rsid w:val="00D62B68"/>
    <w:rsid w:val="00EC375F"/>
    <w:rsid w:val="00F4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6191"/>
  <w15:chartTrackingRefBased/>
  <w15:docId w15:val="{049AB6A2-F9B4-4CEC-BC53-3D479DFA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20"/>
        <w:ind w:left="1418" w:right="141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A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2B3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B3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2B3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09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8095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8095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095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957"/>
    <w:rPr>
      <w:lang w:val="en-US"/>
    </w:rPr>
  </w:style>
  <w:style w:type="paragraph" w:styleId="Prrafodelista">
    <w:name w:val="List Paragraph"/>
    <w:basedOn w:val="Normal"/>
    <w:uiPriority w:val="34"/>
    <w:qFormat/>
    <w:rsid w:val="00A809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2B3F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4D2B3F"/>
    <w:pPr>
      <w:ind w:left="0" w:right="0"/>
      <w:jc w:val="left"/>
      <w:outlineLvl w:val="9"/>
    </w:pPr>
    <w:rPr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2B3F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4D2B3F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D2B3F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4D2B3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2B3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D2B3F"/>
    <w:rPr>
      <w:color w:val="F0532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pple.com/la/ipho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react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ike.com/es?msockid=0e441d009ea963a90c1509fc9f0162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sneyplus.com/es-es?msockid=0e441d009ea963a90c1509fc9f016266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.pelbae\Documents\Plantillas%20personalizadas%20de%20Office\How%20to%20create%20a%20GitHub%20page.dotx" TargetMode="Externa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851AA-DF87-4B0A-BBBE-2CF8F060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How to create a GitHub page</Template>
  <TotalTime>51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PELAZAS BAENA</dc:creator>
  <cp:keywords/>
  <dc:description/>
  <cp:lastModifiedBy>ALEJANDRO PELAZAS BAENA</cp:lastModifiedBy>
  <cp:revision>3</cp:revision>
  <cp:lastPrinted>2024-09-17T17:42:00Z</cp:lastPrinted>
  <dcterms:created xsi:type="dcterms:W3CDTF">2024-09-23T17:23:00Z</dcterms:created>
  <dcterms:modified xsi:type="dcterms:W3CDTF">2024-10-08T16:21:00Z</dcterms:modified>
</cp:coreProperties>
</file>